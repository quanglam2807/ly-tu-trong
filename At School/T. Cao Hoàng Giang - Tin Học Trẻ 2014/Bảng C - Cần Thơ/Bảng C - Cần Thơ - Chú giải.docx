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007F0F7F" w:rsidP="79FFABB3" w:rsidRDefault="007D4218" w14:paraId="6FE81000" w14:textId="77777777">
      <w:pPr>
        <w:spacing w:before="0" w:after="8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FAB7C4" w14:textId="77777777" w:rsidR="007F0F7F" w:rsidRPr="0051048D" w:rsidRDefault="0051048D">
                              <w:pPr>
                                <w:pStyle w:val="Title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51048D">
                                <w:rPr>
                                  <w:sz w:val="72"/>
                                  <w:szCs w:val="72"/>
                                </w:rPr>
                                <w:t>TEAM CẦN THƠ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0E0409FF">
              <v:group id="Group 3" style="width:6in;height:74.75pt;mso-position-horizontal-relative:char;mso-position-vertical-relative:line" coordsize="56509,9784" o:spid="_x0000_s1026" w14:anchorId="6E552C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">
    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limo="10800,10800" textboxrect="@13,@11,@14,@12" o:connecttype="custom" o:connectlocs="@3,0;0,@4;@3,@2;@1,@4" o:extrusionok="f"/>
                  <v:handles>
                    <v:h position="topLeft,#0" switch="" yrange="0,5400"/>
                  </v:handles>
                </v:shapetype>
                <v:shape id="AutoShape 13" style="position:absolute;left:666;width:55504;height:9784;visibility:visible;mso-wrap-style:square;v-text-anchor:top" o:spid="_x0000_s1027" filled="t" fillcolor="#e7bc29 [3206]" stroked="f" type="#_x0000_t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KD8MA&#10;AADaAAAADwAAAGRycy9kb3ducmV2LnhtbESPQWvCQBSE7wX/w/KEXopuTKGV6CoqFDxaK/H6yD6T&#10;aPZt2F1N7K/vCkKPw8x8w8yXvWnEjZyvLSuYjBMQxIXVNZcKDj9foykIH5A1NpZJwZ08LBeDlzlm&#10;2nb8Tbd9KEWEsM9QQRVCm0npi4oM+rFtiaN3ss5giNKVUjvsItw0Mk2SD2mw5rhQYUubiorL/moU&#10;XLtDnk9+17vNW+GO76td+pmfU6Veh/1qBiJQH/7Dz/ZWK0j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JKD8MAAADaAAAADwAAAAAAAAAAAAAAAACYAgAAZHJzL2Rv&#10;d25yZXYueG1sUEsFBgAAAAAEAAQA9QAAAIgDAAAAAA==&#10;">
                  <v:fill opacity="32896f"/>
                </v:shape>
                <v:shape id="AutoShape 7" style="position:absolute;top:1047;width:56509;height:7498;visibility:visible;mso-wrap-style:square;v-text-anchor:middle" alt="Title" o:spid="_x0000_s1028" filled="t" strokecolor="#333" type="#_x0000_t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>
                  <v:fill opacity="42662f"/>
                  <v:stroke endcap="round" dashstyle="1 1"/>
                  <v:textbox inset="0,0,0,0">
                    <w:txbxContent>
                      <w:p w:rsidRPr="0051048D" w:rsidR="007F0F7F" w:rsidRDefault="0051048D" w14:paraId="2D914923">
                        <w:pPr>
                          <w:pStyle w:val="Title"/>
                          <w:rPr>
                            <w:sz w:val="72"/>
                            <w:szCs w:val="72"/>
                          </w:rPr>
                        </w:pPr>
                        <w:r w:rsidRPr="0051048D">
                          <w:rPr>
                            <w:sz w:val="72"/>
                            <w:szCs w:val="72"/>
                          </w:rPr>
                          <w:t>TEAM CẦN THƠ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GridTable1Light-Accent3"/>
        <w:tblW w:w="6558" w:type="pct"/>
        <w:jc w:val="center"/>
        <w:tblLook w:val="04A0" w:firstRow="1" w:lastRow="0" w:firstColumn="1" w:lastColumn="0" w:noHBand="0" w:noVBand="1"/>
      </w:tblPr>
      <w:tblGrid>
        <w:gridCol w:w="531"/>
        <w:gridCol w:w="7025"/>
        <w:gridCol w:w="2795"/>
        <w:gridCol w:w="968"/>
      </w:tblGrid>
      <w:tr w:rsidR="007D4218" w:rsidTr="34A82A46" w14:paraId="29E86CF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51048D" w:rsidRDefault="0051048D" w14:paraId="0C970F9D" w14:textId="77777777">
            <w:pPr>
              <w:rPr>
                <w:sz w:val="22"/>
              </w:rPr>
            </w:pPr>
            <w:r>
              <w:rPr>
                <w:sz w:val="22"/>
              </w:rPr>
              <w:t>STT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="0051048D" w:rsidP="002B389D" w:rsidRDefault="0051048D" w14:paraId="45DD9651" w14:textId="589C73EB">
            <w:pPr>
              <w:tabs>
                <w:tab w:val="left" w:pos="40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Tên hàm</w:t>
            </w:r>
            <w:r w:rsidR="002B389D">
              <w:rPr>
                <w:sz w:val="22"/>
              </w:rP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="0051048D" w:rsidRDefault="0051048D" w14:paraId="4D35CFA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Miêu tả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8" w:type="dxa"/>
          </w:tcPr>
          <w:p w:rsidR="0051048D" w:rsidRDefault="0051048D" w14:paraId="584DA3B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Chương trình</w:t>
            </w:r>
          </w:p>
        </w:tc>
      </w:tr>
      <w:tr w:rsidRPr="00470B04" w:rsidR="007D4218" w:rsidTr="34A82A46" w14:paraId="32D28C9D" w14:textId="77777777">
        <w:trPr>
          <w:trHeight w:val="2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470B04" w:rsidR="007D4218" w:rsidRDefault="007D4218" w14:paraId="0A8DEAE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B0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470B04" w:rsidR="007D4218" w:rsidP="00470B04" w:rsidRDefault="007D4218" w14:paraId="6F5DFAEE" w14:textId="7777777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Procedure </w:t>
            </w:r>
            <w:r w:rsidRPr="00470B04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SplitTank(</w:t>
            </w:r>
          </w:p>
          <w:p w:rsidRPr="00470B04" w:rsidR="007D4218" w:rsidP="00470B04" w:rsidRDefault="007D4218" w14:paraId="59791DE1" w14:textId="7777777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70B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n,k,c:longint;     tanks:arraytank;</w:t>
            </w:r>
          </w:p>
          <w:p w:rsidRPr="00470B04" w:rsidR="007D4218" w:rsidP="00470B04" w:rsidRDefault="007D4218" w14:paraId="18B17AB9" w14:textId="7777777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70B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turn:arrayturn;</w:t>
            </w:r>
          </w:p>
          <w:p w:rsidRPr="00470B04" w:rsidR="007D4218" w:rsidP="00470B04" w:rsidRDefault="007D4218" w14:paraId="62F65689" w14:textId="7777777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70B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var tteam:longint; var team:arraytank</w:t>
            </w:r>
            <w:r w:rsidRPr="00470B04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);</w:t>
            </w:r>
          </w:p>
          <w:p w:rsidRPr="00470B04" w:rsidR="007D4218" w:rsidRDefault="007D4218" w14:paraId="343CC4B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Pr="00470B04" w:rsidR="007D4218" w:rsidRDefault="007D4218" w14:paraId="77B5119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470B04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XE TĂNG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CỦA ĐỘI n</w:t>
            </w:r>
          </w:p>
          <w:p w:rsidRPr="00470B04" w:rsidR="007D4218" w:rsidRDefault="007D4218" w14:paraId="0A31F9B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70B0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Đọc vào </w:t>
            </w:r>
            <w:r w:rsidRPr="00470B04">
              <w:rPr>
                <w:rFonts w:ascii="Times New Roman" w:hAnsi="Times New Roman" w:cs="Times New Roman"/>
                <w:sz w:val="26"/>
                <w:szCs w:val="26"/>
              </w:rPr>
              <w:t xml:space="preserve">tên đội n, tổng số lượng xe tăng k, lượt hiện tại c, mảng xe tăng tanks, nhật ký đấu giá turn. </w:t>
            </w:r>
          </w:p>
          <w:p w:rsidRPr="00470B04" w:rsidR="007D4218" w:rsidRDefault="007D4218" w14:paraId="38FAF6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70B04">
              <w:rPr>
                <w:rFonts w:ascii="Times New Roman" w:hAnsi="Times New Roman" w:cs="Times New Roman"/>
                <w:b/>
                <w:sz w:val="26"/>
                <w:szCs w:val="26"/>
              </w:rPr>
              <w:t>Trả về</w:t>
            </w:r>
            <w:r w:rsidRPr="00470B04">
              <w:rPr>
                <w:rFonts w:ascii="Times New Roman" w:hAnsi="Times New Roman" w:cs="Times New Roman"/>
                <w:sz w:val="26"/>
                <w:szCs w:val="26"/>
              </w:rPr>
              <w:t xml:space="preserve"> số lượng xe tăng tteam, mảng xe tăng team của đội 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8" w:type="dxa"/>
            <w:vMerge w:val="restart"/>
            <w:shd w:val="clear" w:color="auto" w:fill="FEFAC9" w:themeFill="background2"/>
          </w:tcPr>
          <w:p w:rsidRPr="007D4218" w:rsidR="007D4218" w:rsidRDefault="007D4218" w14:paraId="533A582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7D4218">
              <w:rPr>
                <w:rFonts w:ascii="Times New Roman" w:hAnsi="Times New Roman" w:cs="Times New Roman"/>
                <w:b/>
                <w:sz w:val="26"/>
                <w:szCs w:val="26"/>
              </w:rPr>
              <w:t>MUA XE TĂNG</w:t>
            </w:r>
          </w:p>
        </w:tc>
      </w:tr>
      <w:tr w:rsidRPr="00470B04" w:rsidR="007D4218" w:rsidTr="34A82A46" w14:paraId="0C36AB1D" w14:textId="7777777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470B04" w:rsidR="007D4218" w:rsidRDefault="007D4218" w14:paraId="0A645F2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B0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470B04" w:rsidR="007D4218" w:rsidRDefault="007D4218" w14:paraId="0DCF651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0B04">
              <w:rPr>
                <w:rFonts w:ascii="Times New Roman" w:hAnsi="Times New Roman" w:cs="Times New Roman"/>
                <w:b/>
                <w:sz w:val="26"/>
                <w:szCs w:val="26"/>
              </w:rPr>
              <w:t>Function RemainingMoney(</w:t>
            </w:r>
          </w:p>
          <w:p w:rsidR="007D4218" w:rsidRDefault="007D4218" w14:paraId="659C7D6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70B04">
              <w:rPr>
                <w:rFonts w:ascii="Times New Roman" w:hAnsi="Times New Roman" w:cs="Times New Roman"/>
                <w:sz w:val="26"/>
                <w:szCs w:val="26"/>
              </w:rPr>
              <w:t>n,t,c:longint;</w:t>
            </w:r>
          </w:p>
          <w:p w:rsidRPr="00470B04" w:rsidR="007D4218" w:rsidRDefault="007D4218" w14:paraId="63F8C0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70B04">
              <w:rPr>
                <w:rFonts w:ascii="Times New Roman" w:hAnsi="Times New Roman" w:cs="Times New Roman"/>
                <w:sz w:val="26"/>
                <w:szCs w:val="26"/>
              </w:rPr>
              <w:t>turn:arrayturn</w:t>
            </w:r>
            <w:r w:rsidRPr="00470B04">
              <w:rPr>
                <w:rFonts w:ascii="Times New Roman" w:hAnsi="Times New Roman" w:cs="Times New Roman"/>
                <w:b/>
                <w:sz w:val="26"/>
                <w:szCs w:val="26"/>
              </w:rPr>
              <w:t>):longint;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Pr="00470B04" w:rsidR="007D4218" w:rsidRDefault="007D4218" w14:paraId="2FE65A7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470B04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SỐ TIỀN CÒN LẠI CỦA ĐỘI n</w:t>
            </w:r>
          </w:p>
          <w:p w:rsidR="007D4218" w:rsidRDefault="007D4218" w14:paraId="1421AA0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70B0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Đọc vào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tên đội n, số tiền ban đầu t, lượt hiện tại c, nhật ký đấu giá turn.</w:t>
            </w:r>
          </w:p>
          <w:p w:rsidRPr="00470B04" w:rsidR="007D4218" w:rsidRDefault="007D4218" w14:paraId="7355EF2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70B0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Trả về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tiền còn lại của đội n.</w:t>
            </w:r>
          </w:p>
        </w:tc>
        <w:tc>
          <w:tcPr>
            <w:tcW w:w="968" w:type="dxa"/>
            <w:vMerge/>
            <w:shd w:val="clear" w:color="auto" w:fill="000000" w:themeFill="text1"/>
          </w:tcPr>
          <w:p w:rsidRPr="00470B04" w:rsidR="007D4218" w:rsidRDefault="007D4218" w14:paraId="600D59E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7D4218" w:rsidTr="34A82A46" w14:paraId="5A66C239" w14:textId="77777777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470B04" w:rsidR="007D4218" w:rsidRDefault="007D4218" w14:paraId="0518F232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470B04" w:rsidR="007D4218" w:rsidRDefault="007D4218" w14:paraId="41ADF0B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0B04">
              <w:rPr>
                <w:rFonts w:ascii="Times New Roman" w:hAnsi="Times New Roman" w:cs="Times New Roman"/>
                <w:b/>
                <w:sz w:val="26"/>
                <w:szCs w:val="26"/>
              </w:rPr>
              <w:t>Function ValTank(</w:t>
            </w:r>
          </w:p>
          <w:p w:rsidRPr="00470B04" w:rsidR="007D4218" w:rsidRDefault="007D4218" w14:paraId="40A7ED0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70B04">
              <w:rPr>
                <w:rFonts w:ascii="Times New Roman" w:hAnsi="Times New Roman" w:cs="Times New Roman"/>
                <w:sz w:val="26"/>
                <w:szCs w:val="26"/>
              </w:rPr>
              <w:t>tank:tank</w:t>
            </w:r>
            <w:r w:rsidRPr="00470B04">
              <w:rPr>
                <w:rFonts w:ascii="Times New Roman" w:hAnsi="Times New Roman" w:cs="Times New Roman"/>
                <w:b/>
                <w:sz w:val="26"/>
                <w:szCs w:val="26"/>
              </w:rPr>
              <w:t>):longint;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Pr="00470B04" w:rsidR="007D4218" w:rsidRDefault="007D4218" w14:paraId="188008A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470B04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GIÁ TRỊ XE TĂNG</w:t>
            </w:r>
          </w:p>
          <w:p w:rsidR="007D4218" w:rsidRDefault="007D4218" w14:paraId="7307D0C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70B04">
              <w:rPr>
                <w:rFonts w:ascii="Times New Roman" w:hAnsi="Times New Roman" w:cs="Times New Roman"/>
                <w:b/>
                <w:sz w:val="26"/>
                <w:szCs w:val="26"/>
              </w:rPr>
              <w:t>Đọc vào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xe tăng tank.</w:t>
            </w:r>
          </w:p>
          <w:p w:rsidRPr="00470B04" w:rsidR="007D4218" w:rsidRDefault="007D4218" w14:paraId="534D243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70B0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Trả về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 trị xe tăng.</w:t>
            </w:r>
          </w:p>
        </w:tc>
        <w:tc>
          <w:tcPr>
            <w:tcW w:w="968" w:type="dxa"/>
            <w:vMerge/>
            <w:shd w:val="clear" w:color="auto" w:fill="000000" w:themeFill="text1"/>
          </w:tcPr>
          <w:p w:rsidRPr="00470B04" w:rsidR="007D4218" w:rsidRDefault="007D4218" w14:paraId="45F611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7D4218" w:rsidTr="34A82A46" w14:paraId="149ED3FD" w14:textId="77777777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470B04" w:rsidR="007D4218" w:rsidRDefault="007D4218" w14:paraId="7CF9F4E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470B04" w:rsidR="007D4218" w:rsidRDefault="007D4218" w14:paraId="2D3146A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0B04">
              <w:rPr>
                <w:rFonts w:ascii="Times New Roman" w:hAnsi="Times New Roman" w:cs="Times New Roman"/>
                <w:b/>
                <w:sz w:val="26"/>
                <w:szCs w:val="26"/>
              </w:rPr>
              <w:t>Function isTop(</w:t>
            </w:r>
          </w:p>
          <w:p w:rsidR="007D4218" w:rsidRDefault="007D4218" w14:paraId="338B9D7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70B04">
              <w:rPr>
                <w:rFonts w:ascii="Times New Roman" w:hAnsi="Times New Roman" w:cs="Times New Roman"/>
                <w:sz w:val="26"/>
                <w:szCs w:val="26"/>
              </w:rPr>
              <w:t>x,k:longint;</w:t>
            </w:r>
          </w:p>
          <w:p w:rsidRPr="00470B04" w:rsidR="007D4218" w:rsidRDefault="007D4218" w14:paraId="0EDFA39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70B04">
              <w:rPr>
                <w:rFonts w:ascii="Times New Roman" w:hAnsi="Times New Roman" w:cs="Times New Roman"/>
                <w:sz w:val="26"/>
                <w:szCs w:val="26"/>
              </w:rPr>
              <w:t>tanklist:arraytank</w:t>
            </w:r>
            <w:r w:rsidRPr="00470B04">
              <w:rPr>
                <w:rFonts w:ascii="Times New Roman" w:hAnsi="Times New Roman" w:cs="Times New Roman"/>
                <w:b/>
                <w:sz w:val="26"/>
                <w:szCs w:val="26"/>
              </w:rPr>
              <w:t>):boolean;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Pr="00F62732" w:rsidR="007D4218" w:rsidRDefault="007D4218" w14:paraId="4F5B11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F62732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KIỂM TRA XE TĂNG THỨ x CÓ THUỘC TOP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50%</w:t>
            </w:r>
          </w:p>
          <w:p w:rsidR="007D4218" w:rsidRDefault="007D4218" w14:paraId="1A83D9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62732">
              <w:rPr>
                <w:rFonts w:ascii="Times New Roman" w:hAnsi="Times New Roman" w:cs="Times New Roman"/>
                <w:b/>
                <w:sz w:val="26"/>
                <w:szCs w:val="26"/>
              </w:rPr>
              <w:t>Đọc vào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chỉ số xe tăng x, tổng số lượng xe tăng k, mảng xe tăng đã sắp xếp theo giá trị giảm dần tanklist.</w:t>
            </w:r>
          </w:p>
          <w:p w:rsidRPr="00470B04" w:rsidR="007D4218" w:rsidRDefault="007D4218" w14:paraId="6EA5EAC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62732">
              <w:rPr>
                <w:rFonts w:ascii="Times New Roman" w:hAnsi="Times New Roman" w:cs="Times New Roman"/>
                <w:b/>
                <w:sz w:val="26"/>
                <w:szCs w:val="26"/>
              </w:rPr>
              <w:t>Trả về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true nếu xe tăng thuộc top và ngược lại.</w:t>
            </w:r>
          </w:p>
        </w:tc>
        <w:tc>
          <w:tcPr>
            <w:tcW w:w="968" w:type="dxa"/>
            <w:vMerge/>
            <w:shd w:val="clear" w:color="auto" w:fill="000000" w:themeFill="text1"/>
          </w:tcPr>
          <w:p w:rsidRPr="00470B04" w:rsidR="007D4218" w:rsidRDefault="007D4218" w14:paraId="30AED1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7D4218" w:rsidTr="34A82A46" w14:paraId="73E0FD77" w14:textId="7777777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470B04" w:rsidR="007D4218" w:rsidRDefault="007D4218" w14:paraId="68E2881D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F62732" w:rsidR="007D4218" w:rsidRDefault="007D4218" w14:paraId="10A78CF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62732">
              <w:rPr>
                <w:rFonts w:ascii="Times New Roman" w:hAnsi="Times New Roman" w:cs="Times New Roman"/>
                <w:b/>
                <w:sz w:val="26"/>
                <w:szCs w:val="26"/>
              </w:rPr>
              <w:t>procedure Rank(</w:t>
            </w:r>
          </w:p>
          <w:p w:rsidR="007D4218" w:rsidRDefault="007D4218" w14:paraId="6A7EEEE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s,d</w:t>
            </w:r>
            <w:r w:rsidRPr="00F62732">
              <w:rPr>
                <w:rFonts w:ascii="Times New Roman" w:hAnsi="Times New Roman" w:cs="Times New Roman"/>
                <w:sz w:val="26"/>
                <w:szCs w:val="26"/>
              </w:rPr>
              <w:t>:longint;</w:t>
            </w:r>
          </w:p>
          <w:p w:rsidRPr="00470B04" w:rsidR="007D4218" w:rsidRDefault="007D4218" w14:paraId="12637CF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62732">
              <w:rPr>
                <w:rFonts w:ascii="Times New Roman" w:hAnsi="Times New Roman" w:cs="Times New Roman"/>
                <w:sz w:val="26"/>
                <w:szCs w:val="26"/>
              </w:rPr>
              <w:t>var tanks:arraytank</w:t>
            </w:r>
            <w:r w:rsidRPr="00F62732">
              <w:rPr>
                <w:rFonts w:ascii="Times New Roman" w:hAnsi="Times New Roman" w:cs="Times New Roman"/>
                <w:b/>
                <w:sz w:val="26"/>
                <w:szCs w:val="26"/>
              </w:rPr>
              <w:t>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Pr="007D4218" w:rsidR="007D4218" w:rsidRDefault="007D4218" w14:paraId="7FFE0E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D421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SẮP XẾP XE TĂNG TỪ s ĐẾN d THEO GIÁ TRỊ GIẢM DẦN</w:t>
            </w:r>
          </w:p>
          <w:p w:rsidR="007D4218" w:rsidRDefault="007D4218" w14:paraId="65112C0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62732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Đọc vào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chỉ số xe tăng bắt đầu s, chỉ số xe tăng cuối d.</w:t>
            </w:r>
          </w:p>
          <w:p w:rsidRPr="00470B04" w:rsidR="007D4218" w:rsidRDefault="007D4218" w14:paraId="241E4CA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627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Trả về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mảng xe tăng đã sắp xếp tanks.</w:t>
            </w:r>
          </w:p>
        </w:tc>
        <w:tc>
          <w:tcPr>
            <w:tcW w:w="968" w:type="dxa"/>
            <w:vMerge/>
            <w:shd w:val="clear" w:color="auto" w:fill="000000" w:themeFill="text1"/>
          </w:tcPr>
          <w:p w:rsidRPr="00470B04" w:rsidR="007D4218" w:rsidRDefault="007D4218" w14:paraId="292A23D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7D4218" w:rsidTr="34A82A46" w14:paraId="6583B0D5" w14:textId="77777777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470B04" w:rsidR="007D4218" w:rsidRDefault="007D4218" w14:paraId="5C2B52A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="007D4218" w:rsidRDefault="007D4218" w14:paraId="28678C9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4218">
              <w:rPr>
                <w:rFonts w:ascii="Times New Roman" w:hAnsi="Times New Roman" w:cs="Times New Roman"/>
                <w:b/>
                <w:sz w:val="26"/>
                <w:szCs w:val="26"/>
              </w:rPr>
              <w:t>procedure RemoveVal(</w:t>
            </w:r>
          </w:p>
          <w:p w:rsidRPr="00470B04" w:rsidR="007D4218" w:rsidRDefault="007D4218" w14:paraId="499888B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D4218">
              <w:rPr>
                <w:rFonts w:ascii="Times New Roman" w:hAnsi="Times New Roman" w:cs="Times New Roman"/>
                <w:sz w:val="26"/>
                <w:szCs w:val="26"/>
              </w:rPr>
              <w:t>s,d:longint;var tanks:arraytank</w:t>
            </w:r>
            <w:r w:rsidRPr="007D4218">
              <w:rPr>
                <w:rFonts w:ascii="Times New Roman" w:hAnsi="Times New Roman" w:cs="Times New Roman"/>
                <w:b/>
                <w:sz w:val="26"/>
                <w:szCs w:val="26"/>
              </w:rPr>
              <w:t>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="007D4218" w:rsidRDefault="007D4218" w14:paraId="7A02128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D421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XÓA XE TĂNG TỪ s ĐẾN d</w:t>
            </w:r>
          </w:p>
          <w:p w:rsidR="007D4218" w:rsidP="007D4218" w:rsidRDefault="007D4218" w14:paraId="7875659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62732">
              <w:rPr>
                <w:rFonts w:ascii="Times New Roman" w:hAnsi="Times New Roman" w:cs="Times New Roman"/>
                <w:b/>
                <w:sz w:val="26"/>
                <w:szCs w:val="26"/>
              </w:rPr>
              <w:t>Đọc vào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chỉ số xe tăng bắt đầu s, chỉ số xe tăng cuối d.</w:t>
            </w:r>
          </w:p>
          <w:p w:rsidRPr="007D4218" w:rsidR="007D4218" w:rsidP="007D4218" w:rsidRDefault="007D4218" w14:paraId="5287A72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F627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Trả về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mảng xe tăng đã được xóa bớt tanks.</w:t>
            </w:r>
          </w:p>
        </w:tc>
        <w:tc>
          <w:tcPr>
            <w:tcW w:w="968" w:type="dxa"/>
            <w:vMerge/>
            <w:shd w:val="clear" w:color="auto" w:fill="000000" w:themeFill="text1"/>
          </w:tcPr>
          <w:p w:rsidRPr="00470B04" w:rsidR="007D4218" w:rsidRDefault="007D4218" w14:paraId="6D2875B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7D4218" w:rsidTr="34A82A46" w14:paraId="7DE6E181" w14:textId="77777777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470B04" w:rsidR="007D4218" w:rsidRDefault="007D4218" w14:paraId="2DB99A6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7D4218" w:rsidR="007D4218" w:rsidRDefault="007D4218" w14:paraId="48DFFA3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4218">
              <w:rPr>
                <w:rFonts w:ascii="Times New Roman" w:hAnsi="Times New Roman" w:cs="Times New Roman"/>
                <w:b/>
                <w:sz w:val="26"/>
                <w:szCs w:val="26"/>
              </w:rPr>
              <w:t>function SumVal(</w:t>
            </w:r>
          </w:p>
          <w:p w:rsidR="007D4218" w:rsidRDefault="007D4218" w14:paraId="2EB60DE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D4218">
              <w:rPr>
                <w:rFonts w:ascii="Times New Roman" w:hAnsi="Times New Roman" w:cs="Times New Roman"/>
                <w:sz w:val="26"/>
                <w:szCs w:val="26"/>
              </w:rPr>
              <w:t>tanks:arraytank;</w:t>
            </w:r>
          </w:p>
          <w:p w:rsidRPr="00470B04" w:rsidR="007D4218" w:rsidRDefault="007D4218" w14:paraId="40F9153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D4218">
              <w:rPr>
                <w:rFonts w:ascii="Times New Roman" w:hAnsi="Times New Roman" w:cs="Times New Roman"/>
                <w:sz w:val="26"/>
                <w:szCs w:val="26"/>
              </w:rPr>
              <w:t>s,d:longint</w:t>
            </w:r>
            <w:r w:rsidRPr="007D4218">
              <w:rPr>
                <w:rFonts w:ascii="Times New Roman" w:hAnsi="Times New Roman" w:cs="Times New Roman"/>
                <w:b/>
                <w:sz w:val="26"/>
                <w:szCs w:val="26"/>
              </w:rPr>
              <w:t>):longint;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Pr="007D4218" w:rsidR="007D4218" w:rsidRDefault="007D4218" w14:paraId="25A9A9E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D421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TỔNG XE TĂNG TỪ s ĐẾN d CỦA MẢNG XE TĂNG tanks</w:t>
            </w:r>
          </w:p>
          <w:p w:rsidR="007D4218" w:rsidP="007D4218" w:rsidRDefault="007D4218" w14:paraId="0FA9325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62732">
              <w:rPr>
                <w:rFonts w:ascii="Times New Roman" w:hAnsi="Times New Roman" w:cs="Times New Roman"/>
                <w:b/>
                <w:sz w:val="26"/>
                <w:szCs w:val="26"/>
              </w:rPr>
              <w:t>Đọc vào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mảng xe tăng tanks, chỉ số xe tăng bắt đầu s, chỉ số xe tăng cuối d.</w:t>
            </w:r>
          </w:p>
          <w:p w:rsidRPr="00470B04" w:rsidR="007D4218" w:rsidP="007D4218" w:rsidRDefault="007D4218" w14:paraId="6E46B38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62732">
              <w:rPr>
                <w:rFonts w:ascii="Times New Roman" w:hAnsi="Times New Roman" w:cs="Times New Roman"/>
                <w:b/>
                <w:sz w:val="26"/>
                <w:szCs w:val="26"/>
              </w:rPr>
              <w:t>Trả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về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tổng cần tìm.</w:t>
            </w:r>
          </w:p>
        </w:tc>
        <w:tc>
          <w:tcPr>
            <w:tcW w:w="968" w:type="dxa"/>
            <w:vMerge/>
            <w:shd w:val="clear" w:color="auto" w:fill="000000" w:themeFill="text1"/>
          </w:tcPr>
          <w:p w:rsidRPr="00470B04" w:rsidR="007D4218" w:rsidRDefault="007D4218" w14:paraId="63163D9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7D4218" w:rsidTr="34A82A46" w14:paraId="0D3804D2" w14:textId="7777777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470B04" w:rsidR="007D4218" w:rsidRDefault="007D4218" w14:paraId="0BC9AFD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7D4218" w:rsidR="007D4218" w:rsidRDefault="007D4218" w14:paraId="1FAEBA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4218">
              <w:rPr>
                <w:rFonts w:ascii="Times New Roman" w:hAnsi="Times New Roman" w:cs="Times New Roman"/>
                <w:b/>
                <w:sz w:val="26"/>
                <w:szCs w:val="26"/>
              </w:rPr>
              <w:t>function SumTopVal(</w:t>
            </w:r>
          </w:p>
          <w:p w:rsidR="007D4218" w:rsidRDefault="007D4218" w14:paraId="7D5707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D4218">
              <w:rPr>
                <w:rFonts w:ascii="Times New Roman" w:hAnsi="Times New Roman" w:cs="Times New Roman"/>
                <w:sz w:val="26"/>
                <w:szCs w:val="26"/>
              </w:rPr>
              <w:t>tanks:arraytank;</w:t>
            </w:r>
          </w:p>
          <w:p w:rsidRPr="00470B04" w:rsidR="007D4218" w:rsidRDefault="007D4218" w14:paraId="3B094DB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D4218">
              <w:rPr>
                <w:rFonts w:ascii="Times New Roman" w:hAnsi="Times New Roman" w:cs="Times New Roman"/>
                <w:sz w:val="26"/>
                <w:szCs w:val="26"/>
              </w:rPr>
              <w:t>k:longint</w:t>
            </w:r>
            <w:r w:rsidRPr="007D4218">
              <w:rPr>
                <w:rFonts w:ascii="Times New Roman" w:hAnsi="Times New Roman" w:cs="Times New Roman"/>
                <w:b/>
                <w:sz w:val="26"/>
                <w:szCs w:val="26"/>
              </w:rPr>
              <w:t>):longint;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Pr="007D4218" w:rsidR="007D4218" w:rsidRDefault="007D4218" w14:paraId="734B8BD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D421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TỔNG XE TĂNG CỦA TOP 50% CỦA MẢNG XE TĂNG tanks</w:t>
            </w:r>
          </w:p>
          <w:p w:rsidR="007D4218" w:rsidRDefault="007D4218" w14:paraId="76F6929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D421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Đọc vào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mảng xe tăng tanks, số lượng xe tăng k.</w:t>
            </w:r>
          </w:p>
          <w:p w:rsidRPr="00470B04" w:rsidR="007D4218" w:rsidRDefault="007D4218" w14:paraId="3349EE9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D4218">
              <w:rPr>
                <w:rFonts w:ascii="Times New Roman" w:hAnsi="Times New Roman" w:cs="Times New Roman"/>
                <w:b/>
                <w:sz w:val="26"/>
                <w:szCs w:val="26"/>
              </w:rPr>
              <w:t>Trả về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tổng cần tìm</w:t>
            </w:r>
          </w:p>
        </w:tc>
        <w:tc>
          <w:tcPr>
            <w:tcW w:w="968" w:type="dxa"/>
            <w:vMerge/>
            <w:shd w:val="clear" w:color="auto" w:fill="000000" w:themeFill="text1"/>
          </w:tcPr>
          <w:p w:rsidRPr="00470B04" w:rsidR="007D4218" w:rsidRDefault="007D4218" w14:paraId="3C055D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7D4218" w:rsidTr="34A82A46" w14:paraId="2B3F21E3" w14:textId="77777777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470B04" w:rsidR="007D4218" w:rsidRDefault="007D4218" w14:paraId="62AE622F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470B04" w:rsidR="007D4218" w:rsidP="007D4218" w:rsidRDefault="5A289378" w14:paraId="051AE3CF" w14:textId="5A289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5A289378">
              <w:rPr>
                <w:rFonts w:ascii="Times New Roman" w:hAnsi="Times New Roman" w:eastAsia="Times New Roman" w:cs="Times New Roman"/>
                <w:sz w:val="26"/>
                <w:szCs w:val="26"/>
              </w:rPr>
              <w:t>k,money:longint</w:t>
            </w:r>
            <w:r w:rsidRPr="5A289378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):decisionbet;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Pr="007D4218" w:rsidR="007D4218" w:rsidRDefault="007D4218" w14:paraId="5C9CC4A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D421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LỰA CHỌN ĐẶT MUA TỐT NHẤT</w:t>
            </w:r>
          </w:p>
          <w:p w:rsidR="007D4218" w:rsidRDefault="007D4218" w14:paraId="1C89A06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D4218">
              <w:rPr>
                <w:rFonts w:ascii="Times New Roman" w:hAnsi="Times New Roman" w:cs="Times New Roman"/>
                <w:b/>
                <w:sz w:val="26"/>
                <w:szCs w:val="26"/>
              </w:rPr>
              <w:t>Đọc vào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mảng xe tăng đã sắp xếp sorted_tanks, mảng xe tăng chưa sắp xếp tanks, lượt hiện tại c, tổng số xe tăng k, số tiền còn lại money. </w:t>
            </w:r>
          </w:p>
          <w:p w:rsidRPr="00470B04" w:rsidR="007D4218" w:rsidRDefault="007D4218" w14:paraId="6F55E4C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D4218">
              <w:rPr>
                <w:rFonts w:ascii="Times New Roman" w:hAnsi="Times New Roman" w:cs="Times New Roman"/>
                <w:b/>
                <w:sz w:val="26"/>
                <w:szCs w:val="26"/>
              </w:rPr>
              <w:t>Trả về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lựa chọn đặt mua tốt nhất.</w:t>
            </w:r>
          </w:p>
        </w:tc>
        <w:tc>
          <w:tcPr>
            <w:tcW w:w="968" w:type="dxa"/>
            <w:vMerge/>
            <w:shd w:val="clear" w:color="auto" w:fill="000000" w:themeFill="text1"/>
          </w:tcPr>
          <w:p w:rsidRPr="00470B04" w:rsidR="007D4218" w:rsidRDefault="007D4218" w14:paraId="0D841FF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CE048E" w:rsidTr="34A82A46" w14:paraId="7721D18C" w14:textId="77777777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D5692F" w:rsidR="00CE048E" w:rsidRDefault="00CE048E" w14:paraId="1D8E848A" w14:textId="2EC63B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="00CE048E" w:rsidRDefault="00CE048E" w14:paraId="3279735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2B389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function ValidMove</w:t>
            </w:r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t>(</w:t>
            </w:r>
          </w:p>
          <w:p w:rsidR="00CE048E" w:rsidRDefault="00CE048E" w14:paraId="4D73E6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tendoi, x, y, x1, y1: longint; </w:t>
            </w:r>
          </w:p>
          <w:p w:rsidRPr="00D5692F" w:rsidR="00CE048E" w:rsidRDefault="00CE048E" w14:paraId="4B064B3E" w14:textId="7262C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player: arraytank; nplayer: longint) : boolean;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Pr="00D5692F" w:rsidR="00CE048E" w:rsidRDefault="00CE048E" w14:paraId="535A0D61" w14:textId="541F5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t>Kiểm tra xe tăng có thể di chuyển từ (x,y) đến (x1,y1)</w:t>
            </w:r>
          </w:p>
          <w:p w:rsidR="00CE048E" w:rsidP="5A289378" w:rsidRDefault="00CE048E" w14:paraId="25A6BE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t>Đọc v</w:t>
            </w:r>
            <w:bookmarkStart w:name="_GoBack" w:id="0"/>
            <w:bookmarkEnd w:id="0"/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t>ào tên đội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tendoi</w:t>
            </w:r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t>, tọa độ xe hiện tại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x,y</w:t>
            </w:r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t>, tọa độ xe cần đến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x1, y1</w:t>
            </w:r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t>,</w:t>
            </w:r>
          </w:p>
          <w:p w:rsidRPr="00D5692F" w:rsidR="00CE048E" w:rsidP="5A289378" w:rsidRDefault="00CE048E" w14:paraId="16F75C08" w14:textId="3ACD1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Mảng xe tăng đội đang thực hiện nước đi player, số lượt xe tăng của đội đó nplayer</w:t>
            </w:r>
          </w:p>
          <w:p w:rsidRPr="00D5692F" w:rsidR="00CE048E" w:rsidP="5A289378" w:rsidRDefault="00CE048E" w14:paraId="7218F6D4" w14:textId="0133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t>Trả về : true or false</w:t>
            </w:r>
          </w:p>
          <w:p w:rsidRPr="00D5692F" w:rsidR="00CE048E" w:rsidP="5A289378" w:rsidRDefault="00CE048E" w14:paraId="02F7E269" w14:textId="0817B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8" w:type="dxa"/>
            <w:vMerge w:val="restart"/>
            <w:shd w:val="clear" w:color="auto" w:fill="9C85C0" w:themeFill="accent5"/>
          </w:tcPr>
          <w:p w:rsidRPr="00CE048E" w:rsidR="00CE048E" w:rsidRDefault="00CE048E" w14:paraId="34BBE110" w14:textId="276C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048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BẮN XE TĂNG</w:t>
            </w:r>
          </w:p>
        </w:tc>
      </w:tr>
      <w:tr w:rsidRPr="00470B04" w:rsidR="00CE048E" w:rsidTr="34A82A46" w14:paraId="6103F643" w14:textId="7777777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D5692F" w:rsidR="00CE048E" w:rsidRDefault="00CE048E" w14:paraId="21B72DE4" w14:textId="0CCCA8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D5692F" w:rsidR="00CE048E" w:rsidRDefault="00CE048E" w14:paraId="51742FF3" w14:textId="7FB2A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B389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function InRange</w:t>
            </w:r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t>(player,enemy: tank): boolean;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Pr="00D5692F" w:rsidR="00CE048E" w:rsidRDefault="00CE048E" w14:paraId="05807E1A" w14:textId="1CE92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t>Kiểm tra xe enemy có nằm trong phạm vi bắn của xe player</w:t>
            </w:r>
          </w:p>
          <w:p w:rsidRPr="00D5692F" w:rsidR="00CE048E" w:rsidP="5A289378" w:rsidRDefault="00CE048E" w14:paraId="31552DD4" w14:textId="1513E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t>Đọc vào 2 xe tăng player, enemy</w:t>
            </w:r>
          </w:p>
          <w:p w:rsidRPr="00D5692F" w:rsidR="00CE048E" w:rsidP="5A289378" w:rsidRDefault="00CE048E" w14:paraId="6CCA3ED4" w14:textId="2AAD8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t>Trả về : true or false</w:t>
            </w:r>
          </w:p>
        </w:tc>
        <w:tc>
          <w:tcPr>
            <w:tcW w:w="968" w:type="dxa"/>
            <w:vMerge/>
            <w:shd w:val="clear" w:color="auto" w:fill="4E74A2" w:themeFill="accent6" w:themeFillShade="BF"/>
          </w:tcPr>
          <w:p w:rsidRPr="00D5692F" w:rsidR="00CE048E" w:rsidRDefault="00CE048E" w14:paraId="25C5F09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CE048E" w:rsidTr="34A82A46" w14:paraId="01F8C3E8" w14:textId="77777777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D5692F" w:rsidR="00CE048E" w:rsidRDefault="00CE048E" w14:paraId="32E7E838" w14:textId="35F710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D5692F" w:rsidR="00CE048E" w:rsidRDefault="00CE048E" w14:paraId="4338DE33" w14:textId="62305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B389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function Alive</w:t>
            </w:r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t>(player: tank): boolean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Pr="00D5692F" w:rsidR="00CE048E" w:rsidRDefault="00CE048E" w14:paraId="32FA4745" w14:textId="0082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Kiểm tra xe player có còn sống </w:t>
            </w:r>
          </w:p>
          <w:p w:rsidRPr="00D5692F" w:rsidR="00CE048E" w:rsidP="5A289378" w:rsidRDefault="00CE048E" w14:paraId="6754F3D1" w14:textId="381E1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Đọc vào 1 xe tăng </w:t>
            </w:r>
          </w:p>
          <w:p w:rsidRPr="00D5692F" w:rsidR="00CE048E" w:rsidP="5A289378" w:rsidRDefault="00CE048E" w14:paraId="00FE5AA2" w14:textId="698F4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t>Trả về: true or false</w:t>
            </w:r>
          </w:p>
        </w:tc>
        <w:tc>
          <w:tcPr>
            <w:tcW w:w="968" w:type="dxa"/>
            <w:vMerge/>
            <w:shd w:val="clear" w:color="auto" w:fill="4E74A2" w:themeFill="accent6" w:themeFillShade="BF"/>
          </w:tcPr>
          <w:p w:rsidRPr="00D5692F" w:rsidR="00CE048E" w:rsidRDefault="00CE048E" w14:paraId="7C383B5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CE048E" w:rsidTr="34A82A46" w14:paraId="2F4D3F57" w14:textId="77777777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D5692F" w:rsidR="00CE048E" w:rsidRDefault="00CE048E" w14:paraId="72C60990" w14:textId="79013F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D5692F" w:rsidR="00CE048E" w:rsidRDefault="00CE048E" w14:paraId="59477C35" w14:textId="19FF5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B389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function MaxAttackPoint</w:t>
            </w:r>
            <w:r w:rsidRPr="00D5692F">
              <w:rPr>
                <w:rFonts w:ascii="Times New Roman" w:hAnsi="Times New Roman" w:eastAsia="Times New Roman" w:cs="Times New Roman"/>
                <w:sz w:val="26"/>
                <w:szCs w:val="26"/>
              </w:rPr>
              <w:t>(nplayer, nenemy: longint; player,enemy: arraytank);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="00CE048E" w:rsidRDefault="00CE048E" w14:paraId="6E6B5FF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Tìm điểm lớn nhất có được khi xe của player tấn công xe của enemy</w:t>
            </w:r>
          </w:p>
          <w:p w:rsidRPr="00D5692F" w:rsidR="00CE048E" w:rsidRDefault="00CE048E" w14:paraId="046F91F0" w14:textId="35F29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Đọc vào : số lượng xe 2 đội, mảng xe tăng 2 đội</w:t>
            </w:r>
          </w:p>
        </w:tc>
        <w:tc>
          <w:tcPr>
            <w:tcW w:w="968" w:type="dxa"/>
            <w:vMerge/>
            <w:shd w:val="clear" w:color="auto" w:fill="4E74A2" w:themeFill="accent6" w:themeFillShade="BF"/>
          </w:tcPr>
          <w:p w:rsidRPr="00D5692F" w:rsidR="00CE048E" w:rsidRDefault="00CE048E" w14:paraId="2BD31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CE048E" w:rsidTr="34A82A46" w14:paraId="2A7A6320" w14:textId="7777777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D5692F" w:rsidR="00CE048E" w:rsidRDefault="00CE048E" w14:paraId="68DFC6CE" w14:textId="06714F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D5692F" w:rsidR="00CE048E" w:rsidRDefault="00CE048E" w14:paraId="3170FA00" w14:textId="4FE6C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B389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ReadTanks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(t: longint; var tank: arraytank);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="00CE048E" w:rsidRDefault="00CE048E" w14:paraId="52EE34E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Đọc xe tăng vào mảng tank</w:t>
            </w:r>
          </w:p>
          <w:p w:rsidRPr="00D5692F" w:rsidR="00CE048E" w:rsidRDefault="00CE048E" w14:paraId="164E9A23" w14:textId="55172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Số lượng xe là t</w:t>
            </w:r>
          </w:p>
        </w:tc>
        <w:tc>
          <w:tcPr>
            <w:tcW w:w="968" w:type="dxa"/>
            <w:vMerge/>
            <w:shd w:val="clear" w:color="auto" w:fill="4E74A2" w:themeFill="accent6" w:themeFillShade="BF"/>
          </w:tcPr>
          <w:p w:rsidRPr="00D5692F" w:rsidR="00CE048E" w:rsidRDefault="00CE048E" w14:paraId="3DFCB5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CE048E" w:rsidTr="34A82A46" w14:paraId="4D3643B8" w14:textId="77777777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D5692F" w:rsidR="00CE048E" w:rsidRDefault="00CE048E" w14:paraId="6FD944FC" w14:textId="323EE7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D5692F" w:rsidR="00CE048E" w:rsidRDefault="00CE048E" w14:paraId="779A0AB5" w14:textId="3BC0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B389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ValTank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(tank: tank): longint;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Pr="00D5692F" w:rsidR="00CE048E" w:rsidRDefault="00CE048E" w14:paraId="35E39C39" w14:textId="33D8D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Trả về giá trị của xe tăng tank</w:t>
            </w:r>
          </w:p>
        </w:tc>
        <w:tc>
          <w:tcPr>
            <w:tcW w:w="968" w:type="dxa"/>
            <w:vMerge/>
            <w:shd w:val="clear" w:color="auto" w:fill="4E74A2" w:themeFill="accent6" w:themeFillShade="BF"/>
          </w:tcPr>
          <w:p w:rsidRPr="00D5692F" w:rsidR="00CE048E" w:rsidRDefault="00CE048E" w14:paraId="289EB6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CE048E" w:rsidTr="34A82A46" w14:paraId="6C433586" w14:textId="77777777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D5692F" w:rsidR="00CE048E" w:rsidRDefault="00CE048E" w14:paraId="122C6D75" w14:textId="2FBCC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D5692F" w:rsidR="00CE048E" w:rsidRDefault="00CE048E" w14:paraId="51A33076" w14:textId="7F7AA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B389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ValTankTeam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(ntank: longint; tmptank: arrayTank): longint;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Pr="00D5692F" w:rsidR="00CE048E" w:rsidRDefault="00CE048E" w14:paraId="182589F1" w14:textId="6FABF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Trả về tổng giá trị của tất cả xe tăng cuả tmptank, số xe tăng là ntank</w:t>
            </w:r>
          </w:p>
        </w:tc>
        <w:tc>
          <w:tcPr>
            <w:tcW w:w="968" w:type="dxa"/>
            <w:vMerge/>
            <w:shd w:val="clear" w:color="auto" w:fill="4E74A2" w:themeFill="accent6" w:themeFillShade="BF"/>
          </w:tcPr>
          <w:p w:rsidRPr="00D5692F" w:rsidR="00CE048E" w:rsidRDefault="00CE048E" w14:paraId="188760C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CE048E" w:rsidTr="34A82A46" w14:paraId="50B82F05" w14:textId="7777777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D5692F" w:rsidR="00CE048E" w:rsidRDefault="00CE048E" w14:paraId="180FF25B" w14:textId="1A62F4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D5692F" w:rsidR="00CE048E" w:rsidRDefault="00CE048E" w14:paraId="0A402269" w14:textId="6465A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B389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ValchekedTank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DC72A9">
              <w:rPr>
                <w:rFonts w:ascii="Times New Roman" w:hAnsi="Times New Roman" w:cs="Times New Roman"/>
                <w:sz w:val="26"/>
                <w:szCs w:val="26"/>
              </w:rPr>
              <w:t>nememy,nplayer: longint; enemy,player: arrayTank): longint;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="00CE048E" w:rsidRDefault="00CE048E" w14:paraId="08234CB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Trả về tổng giá trị xe tăng mảng player bị check bởi mảng xe tăng enemy</w:t>
            </w:r>
          </w:p>
          <w:p w:rsidRPr="00D5692F" w:rsidR="00CE048E" w:rsidRDefault="00CE048E" w14:paraId="570DCEC8" w14:textId="6A5FA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nenemy,nplayer số lượng xe tăng 2 đội</w:t>
            </w:r>
          </w:p>
        </w:tc>
        <w:tc>
          <w:tcPr>
            <w:tcW w:w="968" w:type="dxa"/>
            <w:vMerge/>
            <w:shd w:val="clear" w:color="auto" w:fill="4E74A2" w:themeFill="accent6" w:themeFillShade="BF"/>
          </w:tcPr>
          <w:p w:rsidRPr="00D5692F" w:rsidR="00CE048E" w:rsidRDefault="00CE048E" w14:paraId="3EAAC46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CE048E" w:rsidTr="34A82A46" w14:paraId="5B9FD99B" w14:textId="77777777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D5692F" w:rsidR="00CE048E" w:rsidRDefault="00CE048E" w14:paraId="69951DC1" w14:textId="594FC6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18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D5692F" w:rsidR="00CE048E" w:rsidRDefault="00CE048E" w14:paraId="06814D06" w14:textId="3A73F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B389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ValBoard</w:t>
            </w:r>
            <w:r w:rsidRPr="00DC72A9">
              <w:rPr>
                <w:rFonts w:ascii="Times New Roman" w:hAnsi="Times New Roman" w:cs="Times New Roman"/>
                <w:sz w:val="26"/>
                <w:szCs w:val="26"/>
              </w:rPr>
              <w:t>(player,enemy: arrayTank; nplayer,nenemy: longint; point: longint): longint;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="00CE048E" w:rsidRDefault="00CE048E" w14:paraId="0B53FA29" w14:textId="31AD0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Trả về giá trị của bàn cờ đấu</w:t>
            </w:r>
          </w:p>
          <w:p w:rsidR="00CE048E" w:rsidRDefault="00CE048E" w14:paraId="553BA6D8" w14:textId="43C3E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Đọc vào mảng xe tăng : player, enemy, số xe tăng 2 đội, điểm ăn được nếu tấn công</w:t>
            </w:r>
          </w:p>
          <w:p w:rsidRPr="00D5692F" w:rsidR="00CE048E" w:rsidRDefault="00CE048E" w14:paraId="5130A1F9" w14:textId="7B6EC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8" w:type="dxa"/>
            <w:vMerge/>
            <w:shd w:val="clear" w:color="auto" w:fill="4E74A2" w:themeFill="accent6" w:themeFillShade="BF"/>
          </w:tcPr>
          <w:p w:rsidRPr="00D5692F" w:rsidR="00CE048E" w:rsidRDefault="00CE048E" w14:paraId="31512AB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CE048E" w:rsidTr="34A82A46" w14:paraId="091D74CD" w14:textId="77777777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D5692F" w:rsidR="00CE048E" w:rsidRDefault="00CE048E" w14:paraId="680643AF" w14:textId="0223C7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19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D5692F" w:rsidR="00CE048E" w:rsidRDefault="00CE048E" w14:paraId="61B0078D" w14:textId="48177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B389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function Attack</w:t>
            </w:r>
            <w:r w:rsidRPr="00BC7030">
              <w:rPr>
                <w:rFonts w:ascii="Times New Roman" w:hAnsi="Times New Roman" w:cs="Times New Roman"/>
                <w:sz w:val="26"/>
                <w:szCs w:val="26"/>
              </w:rPr>
              <w:t>(ptank:tank;var etank:tank):longint;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Pr="00D5692F" w:rsidR="00CE048E" w:rsidRDefault="00CE048E" w14:paraId="79562FA7" w14:textId="504C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Trả về điểm ăn được nếu ptank bắn etank</w:t>
            </w:r>
          </w:p>
        </w:tc>
        <w:tc>
          <w:tcPr>
            <w:tcW w:w="968" w:type="dxa"/>
            <w:vMerge/>
            <w:shd w:val="clear" w:color="auto" w:fill="4E74A2" w:themeFill="accent6" w:themeFillShade="BF"/>
          </w:tcPr>
          <w:p w:rsidRPr="00D5692F" w:rsidR="00CE048E" w:rsidRDefault="00CE048E" w14:paraId="18B605F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CE048E" w:rsidTr="34A82A46" w14:paraId="1254DA3E" w14:textId="7777777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D5692F" w:rsidR="00CE048E" w:rsidRDefault="00CE048E" w14:paraId="03554874" w14:textId="2D7256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20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D5692F" w:rsidR="00CE048E" w:rsidRDefault="00CE048E" w14:paraId="181A0E7C" w14:textId="11524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B389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procedure ReadFile</w:t>
            </w:r>
            <w:r w:rsidRPr="00FC042E">
              <w:rPr>
                <w:rFonts w:ascii="Times New Roman" w:hAnsi="Times New Roman" w:cs="Times New Roman"/>
                <w:sz w:val="26"/>
                <w:szCs w:val="26"/>
              </w:rPr>
              <w:t>(var tendoi,playerPoint,enemyPoint,nplayer,nenemy: longint;var player,enemy: arrayTank);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Pr="00D5692F" w:rsidR="00CE048E" w:rsidRDefault="00CE048E" w14:paraId="4382C86F" w14:textId="4DD68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trình đọc file input , lưu vào các biến tên đội : tendoi, playerPoint,enemyPoint: điểm của 2 đội, nplayer,nenemy: số lượng xe tăng 2 đội, player,enemy : mảng xe tăng</w:t>
            </w:r>
          </w:p>
        </w:tc>
        <w:tc>
          <w:tcPr>
            <w:tcW w:w="968" w:type="dxa"/>
            <w:vMerge/>
            <w:shd w:val="clear" w:color="auto" w:fill="4E74A2" w:themeFill="accent6" w:themeFillShade="BF"/>
          </w:tcPr>
          <w:p w:rsidRPr="00D5692F" w:rsidR="00CE048E" w:rsidRDefault="00CE048E" w14:paraId="6309BC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CE048E" w:rsidTr="34A82A46" w14:paraId="0E420ABE" w14:textId="77777777">
        <w:trPr>
          <w:trHeight w:val="2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D5692F" w:rsidR="00CE048E" w:rsidRDefault="00CE048E" w14:paraId="6C1D8A89" w14:textId="126F6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D5692F" w:rsidR="00CE048E" w:rsidP="00CC3103" w:rsidRDefault="00CE048E" w14:paraId="34B7B11B" w14:textId="4438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B389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function FindBestDecisionAction</w:t>
            </w:r>
            <w:r w:rsidRPr="00CC3103">
              <w:rPr>
                <w:rFonts w:ascii="Times New Roman" w:hAnsi="Times New Roman" w:cs="Times New Roman"/>
                <w:sz w:val="26"/>
                <w:szCs w:val="26"/>
              </w:rPr>
              <w:t xml:space="preserve">         (tplayer,tenemy:longint;player,enemey:arraytank):decisionaction;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="00CE048E" w:rsidRDefault="00CE048E" w14:paraId="207F62F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Tìm nước đi tốt nhất </w:t>
            </w:r>
          </w:p>
          <w:p w:rsidR="00CE048E" w:rsidRDefault="00CE048E" w14:paraId="4A56D7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Đọc vào : mảng xe tăng, số lượng xe 2 đội</w:t>
            </w:r>
          </w:p>
          <w:p w:rsidRPr="00D5692F" w:rsidR="00CE048E" w:rsidRDefault="00CE048E" w14:paraId="44FB2CED" w14:textId="26D18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Trả về quyết định đi</w:t>
            </w:r>
          </w:p>
        </w:tc>
        <w:tc>
          <w:tcPr>
            <w:tcW w:w="968" w:type="dxa"/>
            <w:vMerge/>
            <w:shd w:val="clear" w:color="auto" w:fill="4E74A2" w:themeFill="accent6" w:themeFillShade="BF"/>
          </w:tcPr>
          <w:p w:rsidRPr="00D5692F" w:rsidR="00CE048E" w:rsidRDefault="00CE048E" w14:paraId="67859D5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CE048E" w:rsidTr="34A82A46" w14:paraId="712AB146" w14:textId="77777777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D5692F" w:rsidR="00CE048E" w:rsidRDefault="00CE048E" w14:paraId="2A1D232E" w14:textId="148C8D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D5692F" w:rsidR="00CE048E" w:rsidRDefault="00CE048E" w14:paraId="1B9093BA" w14:textId="49EB9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B389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procedure PrintFile</w:t>
            </w:r>
            <w:r w:rsidRPr="00B41351">
              <w:rPr>
                <w:rFonts w:ascii="Times New Roman" w:hAnsi="Times New Roman" w:cs="Times New Roman"/>
                <w:sz w:val="26"/>
                <w:szCs w:val="26"/>
              </w:rPr>
              <w:t>(Desicion: decisionaction);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Pr="00D5692F" w:rsidR="00CE048E" w:rsidRDefault="00CE048E" w14:paraId="442B8838" w14:textId="4D9E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Ghi ra quyết định đi </w:t>
            </w:r>
          </w:p>
        </w:tc>
        <w:tc>
          <w:tcPr>
            <w:tcW w:w="968" w:type="dxa"/>
            <w:vMerge/>
            <w:shd w:val="clear" w:color="auto" w:fill="4E74A2" w:themeFill="accent6" w:themeFillShade="BF"/>
          </w:tcPr>
          <w:p w:rsidRPr="00D5692F" w:rsidR="00CE048E" w:rsidRDefault="00CE048E" w14:paraId="3982BB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CE048E" w:rsidTr="34A82A46" w14:paraId="6FCC5672" w14:textId="77777777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Pr="00D5692F" w:rsidR="00CE048E" w:rsidRDefault="00CE048E" w14:paraId="6144B7C1" w14:textId="7AFDCD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D5692F" w:rsidR="00CE048E" w:rsidRDefault="00CE048E" w14:paraId="2B135442" w14:textId="4B0CB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B389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procedure loadBetFile</w:t>
            </w:r>
            <w:r w:rsidRPr="00771903">
              <w:rPr>
                <w:rFonts w:ascii="Times New Roman" w:hAnsi="Times New Roman" w:cs="Times New Roman"/>
                <w:sz w:val="26"/>
                <w:szCs w:val="26"/>
              </w:rPr>
              <w:t>(var tendoi,money,tplayer,tenemy,ttank: longint; var player,enemy,tmpTank: arrayTank);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="00CE048E" w:rsidRDefault="00CE048E" w14:paraId="64443C01" w14:textId="05722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Đọc vào file input lưu vào các số xe tăng, mảng xe tăng của 2 đội</w:t>
            </w:r>
          </w:p>
          <w:p w:rsidR="00CE048E" w:rsidRDefault="00CE048E" w14:paraId="58CEB26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Pr="00D5692F" w:rsidR="00CE048E" w:rsidRDefault="00CE048E" w14:paraId="6876F9DB" w14:textId="3AB5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tmpTank: mảng lưu các xe tăng ban đầu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8" w:type="dxa"/>
            <w:vMerge w:val="restart"/>
            <w:shd w:val="clear" w:color="auto" w:fill="F3A447" w:themeFill="accent2"/>
          </w:tcPr>
          <w:p w:rsidRPr="00CE048E" w:rsidR="00CE048E" w:rsidRDefault="00CE048E" w14:paraId="2B800C55" w14:textId="5D6F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048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ĐẶT XE TĂNG</w:t>
            </w:r>
          </w:p>
        </w:tc>
      </w:tr>
      <w:tr w:rsidRPr="00470B04" w:rsidR="00CE048E" w:rsidTr="34A82A46" w14:paraId="2000F900" w14:textId="77777777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CE048E" w:rsidRDefault="00CE048E" w14:paraId="24A73988" w14:textId="19EDF4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771903" w:rsidR="00CE048E" w:rsidRDefault="00CE048E" w14:paraId="3E56D439" w14:textId="7DA7A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B389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function isTank</w:t>
            </w:r>
            <w:r w:rsidRPr="009D10E2">
              <w:rPr>
                <w:rFonts w:ascii="Times New Roman" w:hAnsi="Times New Roman" w:cs="Times New Roman"/>
                <w:sz w:val="26"/>
                <w:szCs w:val="26"/>
              </w:rPr>
              <w:t>(row,col,tTank: longint; tmpTank: arrayTank): boolean;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="00CE048E" w:rsidRDefault="00CE048E" w14:paraId="241862EE" w14:textId="3C9FE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Kiểm tra ở dòng row , cột col đã có xe tăng trong mảng tmpTank chưa.</w:t>
            </w:r>
          </w:p>
        </w:tc>
        <w:tc>
          <w:tcPr>
            <w:tcW w:w="968" w:type="dxa"/>
            <w:vMerge/>
            <w:shd w:val="clear" w:color="auto" w:fill="F3A447" w:themeFill="accent2"/>
          </w:tcPr>
          <w:p w:rsidRPr="00D5692F" w:rsidR="00CE048E" w:rsidRDefault="00CE048E" w14:paraId="5697FE3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CE048E" w:rsidTr="34A82A46" w14:paraId="3FCDF513" w14:textId="77777777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CE048E" w:rsidRDefault="00CE048E" w14:paraId="45E0CA0A" w14:textId="35CDAD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9D10E2" w:rsidR="00CE048E" w:rsidRDefault="00CE048E" w14:paraId="5BB3BE78" w14:textId="607BA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B389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procedure findBetPlace1_7</w:t>
            </w:r>
            <w:r w:rsidRPr="009D10E2">
              <w:rPr>
                <w:rFonts w:ascii="Times New Roman" w:hAnsi="Times New Roman" w:cs="Times New Roman"/>
                <w:sz w:val="26"/>
                <w:szCs w:val="26"/>
              </w:rPr>
              <w:t>(var ttank: longint;var tmpTank: arraytank);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="00CE048E" w:rsidRDefault="00CE048E" w14:paraId="551A423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Trả về vị trí đặt của từng xe tăng vào mảng tmpTank, ttank: số lượng xe tăng của tmptank</w:t>
            </w:r>
          </w:p>
          <w:p w:rsidR="00CE048E" w:rsidRDefault="00CE048E" w14:paraId="199EDD75" w14:textId="120B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Đặt xe tăng của đội 1 tấn công vào 3 dòng đầu của đội 2</w:t>
            </w:r>
          </w:p>
        </w:tc>
        <w:tc>
          <w:tcPr>
            <w:tcW w:w="968" w:type="dxa"/>
            <w:vMerge/>
            <w:shd w:val="clear" w:color="auto" w:fill="F3A447" w:themeFill="accent2"/>
          </w:tcPr>
          <w:p w:rsidRPr="00D5692F" w:rsidR="00CE048E" w:rsidRDefault="00CE048E" w14:paraId="7EA29F8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CE048E" w:rsidTr="34A82A46" w14:paraId="55BF4460" w14:textId="77777777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CE048E" w:rsidP="00887368" w:rsidRDefault="00CE048E" w14:paraId="35F7052B" w14:textId="74BB8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9D10E2" w:rsidR="00CE048E" w:rsidP="00887368" w:rsidRDefault="00CE048E" w14:paraId="608E08AD" w14:textId="5F34B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B389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procedure findBetPlace1_8</w:t>
            </w:r>
            <w:r w:rsidRPr="00AF4E25">
              <w:rPr>
                <w:rFonts w:ascii="Times New Roman" w:hAnsi="Times New Roman" w:cs="Times New Roman"/>
                <w:sz w:val="26"/>
                <w:szCs w:val="26"/>
              </w:rPr>
              <w:t>(var ttank: longint;var tmpTank: arraytank);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="00CE048E" w:rsidP="00887368" w:rsidRDefault="00CE048E" w14:paraId="210DCA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Trả về vị trí đặt của từng xe tăng vào mảng tmpTank, ttank: số lượng xe tăng của tmptank</w:t>
            </w:r>
          </w:p>
          <w:p w:rsidR="00CE048E" w:rsidP="00887368" w:rsidRDefault="00CE048E" w14:paraId="43EFCEAE" w14:textId="5576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Đặt xe tăng của đội 1 tấn công vào 4 dòng đầu của đội 2</w:t>
            </w:r>
          </w:p>
        </w:tc>
        <w:tc>
          <w:tcPr>
            <w:tcW w:w="968" w:type="dxa"/>
            <w:vMerge/>
            <w:shd w:val="clear" w:color="auto" w:fill="F3A447" w:themeFill="accent2"/>
          </w:tcPr>
          <w:p w:rsidRPr="00D5692F" w:rsidR="00CE048E" w:rsidP="00887368" w:rsidRDefault="00CE048E" w14:paraId="61D8D0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CE048E" w:rsidTr="34A82A46" w14:paraId="0D117B5F" w14:textId="77777777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CE048E" w:rsidP="00887368" w:rsidRDefault="00CE048E" w14:paraId="77D0609C" w14:textId="346451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AF4E25" w:rsidR="00CE048E" w:rsidP="00887368" w:rsidRDefault="00CE048E" w14:paraId="10172621" w14:textId="6420D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B389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procedure findBetPlace2_7</w:t>
            </w:r>
            <w:r w:rsidRPr="00887368">
              <w:rPr>
                <w:rFonts w:ascii="Times New Roman" w:hAnsi="Times New Roman" w:cs="Times New Roman"/>
                <w:sz w:val="26"/>
                <w:szCs w:val="26"/>
              </w:rPr>
              <w:t>(var ttank: longint;var tmpTank: arraytank);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="00CE048E" w:rsidP="00887368" w:rsidRDefault="00CE048E" w14:paraId="1A5F9F7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Trả về vị trí đặt của từng xe tăng vào mảng tmpTank, ttank: số lượng xe tăng của tmptank</w:t>
            </w:r>
          </w:p>
          <w:p w:rsidR="00CE048E" w:rsidP="00887368" w:rsidRDefault="00CE048E" w14:paraId="631E715D" w14:textId="66C37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Đặt xe tăng của đội 2 tấn công vào 3 dòng đầu của đội 1</w:t>
            </w:r>
          </w:p>
        </w:tc>
        <w:tc>
          <w:tcPr>
            <w:tcW w:w="968" w:type="dxa"/>
            <w:vMerge/>
            <w:shd w:val="clear" w:color="auto" w:fill="F3A447" w:themeFill="accent2"/>
          </w:tcPr>
          <w:p w:rsidRPr="00D5692F" w:rsidR="00CE048E" w:rsidP="00887368" w:rsidRDefault="00CE048E" w14:paraId="21EFF187" w14:textId="6A6EB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CE048E" w:rsidTr="34A82A46" w14:paraId="16999661" w14:textId="77777777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CE048E" w:rsidP="00001A38" w:rsidRDefault="00CE048E" w14:paraId="726FFFDA" w14:textId="25496A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28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887368" w:rsidR="00CE048E" w:rsidP="00001A38" w:rsidRDefault="00CE048E" w14:paraId="4DB73DB0" w14:textId="1F43E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B389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procedure findBetPlace2_8</w:t>
            </w:r>
            <w:r w:rsidRPr="00AF4E25">
              <w:rPr>
                <w:rFonts w:ascii="Times New Roman" w:hAnsi="Times New Roman" w:cs="Times New Roman"/>
                <w:sz w:val="26"/>
                <w:szCs w:val="26"/>
              </w:rPr>
              <w:t>(var ttank: longint;var tmpTank: arraytank);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="00CE048E" w:rsidP="00001A38" w:rsidRDefault="00CE048E" w14:paraId="5F5873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Trả về vị trí đặt của từng xe tăng vào mảng tmpTank, ttank: số lượng xe tăng của tmptank</w:t>
            </w:r>
          </w:p>
          <w:p w:rsidR="00CE048E" w:rsidP="00001A38" w:rsidRDefault="00CE048E" w14:paraId="09C66D92" w14:textId="19FF1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Đặt xe tăng của đội 2 tấn công vào 4 dòng đầu của đội 1</w:t>
            </w:r>
          </w:p>
        </w:tc>
        <w:tc>
          <w:tcPr>
            <w:tcW w:w="968" w:type="dxa"/>
            <w:vMerge/>
            <w:shd w:val="clear" w:color="auto" w:fill="F3A447" w:themeFill="accent2"/>
          </w:tcPr>
          <w:p w:rsidRPr="00D5692F" w:rsidR="00CE048E" w:rsidP="00001A38" w:rsidRDefault="00CE048E" w14:paraId="1C662B58" w14:textId="4F91B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CE048E" w:rsidTr="34A82A46" w14:paraId="3B684BF5" w14:textId="77777777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CE048E" w:rsidP="00001A38" w:rsidRDefault="00CE048E" w14:paraId="2074970E" w14:textId="01AA6D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29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AF4E25" w:rsidR="00CE048E" w:rsidP="00001A38" w:rsidRDefault="00CE048E" w14:paraId="33D3AB76" w14:textId="3F7A3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B389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procedure WriteFile</w:t>
            </w:r>
            <w:r w:rsidRPr="00D37605">
              <w:rPr>
                <w:rFonts w:ascii="Times New Roman" w:hAnsi="Times New Roman" w:cs="Times New Roman"/>
                <w:sz w:val="26"/>
                <w:szCs w:val="26"/>
              </w:rPr>
              <w:t>(tendoi,ttank: longint; var tmpTank: arrayTank);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="00CE048E" w:rsidP="00001A38" w:rsidRDefault="00CE048E" w14:paraId="5A658A42" w14:textId="7F422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Chương trình ghi ra tên đội, số lượng xe tăng, số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lượng xe tăng, mảng xe tăng</w:t>
            </w:r>
          </w:p>
        </w:tc>
        <w:tc>
          <w:tcPr>
            <w:tcW w:w="968" w:type="dxa"/>
            <w:vMerge/>
            <w:shd w:val="clear" w:color="auto" w:fill="F3A447" w:themeFill="accent2"/>
          </w:tcPr>
          <w:p w:rsidRPr="00D5692F" w:rsidR="00CE048E" w:rsidP="00001A38" w:rsidRDefault="00CE048E" w14:paraId="0475EF4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70B04" w:rsidR="00A22ACC" w:rsidTr="34A82A46" w14:paraId="32542392" w14:textId="77777777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A22ACC" w:rsidP="00001A38" w:rsidRDefault="00A22ACC" w14:paraId="46D3FE52" w14:textId="280811B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5" w:type="dxa"/>
          </w:tcPr>
          <w:p w:rsidRPr="00D37605" w:rsidR="00A22ACC" w:rsidP="00001A38" w:rsidRDefault="00A22ACC" w14:paraId="4DD05925" w14:textId="75B53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</w:tcPr>
          <w:p w:rsidR="00A22ACC" w:rsidP="00001A38" w:rsidRDefault="00A22ACC" w14:paraId="4CF8CA9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8" w:type="dxa"/>
          </w:tcPr>
          <w:p w:rsidRPr="00D5692F" w:rsidR="00A22ACC" w:rsidP="00001A38" w:rsidRDefault="00A22ACC" w14:paraId="7F81D1A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470B04" w:rsidR="007F0F7F" w:rsidRDefault="007F0F7F" w14:paraId="173D4CFC" w14:textId="28BECC6E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Pr="00470B04" w:rsidR="007F0F7F">
      <w:pgSz w:w="16839" w:h="11907" w:orient="landscape"/>
      <w:pgMar w:top="1800" w:right="1080" w:bottom="18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8D"/>
    <w:rsid w:val="00001A38"/>
    <w:rsid w:val="00021815"/>
    <w:rsid w:val="00103DB3"/>
    <w:rsid w:val="001B1571"/>
    <w:rsid w:val="00213DBE"/>
    <w:rsid w:val="002B389D"/>
    <w:rsid w:val="003440A4"/>
    <w:rsid w:val="00405ADF"/>
    <w:rsid w:val="00422273"/>
    <w:rsid w:val="00470B04"/>
    <w:rsid w:val="0051048D"/>
    <w:rsid w:val="00771903"/>
    <w:rsid w:val="007D4218"/>
    <w:rsid w:val="007F0F7F"/>
    <w:rsid w:val="00887368"/>
    <w:rsid w:val="00890DDE"/>
    <w:rsid w:val="00936279"/>
    <w:rsid w:val="009641AD"/>
    <w:rsid w:val="009D10E2"/>
    <w:rsid w:val="00A22ACC"/>
    <w:rsid w:val="00A717E7"/>
    <w:rsid w:val="00A9436E"/>
    <w:rsid w:val="00AF4E25"/>
    <w:rsid w:val="00B41351"/>
    <w:rsid w:val="00B80AC7"/>
    <w:rsid w:val="00B83115"/>
    <w:rsid w:val="00BC5758"/>
    <w:rsid w:val="00BC7030"/>
    <w:rsid w:val="00CC3103"/>
    <w:rsid w:val="00CE048E"/>
    <w:rsid w:val="00D37605"/>
    <w:rsid w:val="00D5692F"/>
    <w:rsid w:val="00DC6B7E"/>
    <w:rsid w:val="00DC72A9"/>
    <w:rsid w:val="00E32C4C"/>
    <w:rsid w:val="00E41923"/>
    <w:rsid w:val="00F438A2"/>
    <w:rsid w:val="00F62732"/>
    <w:rsid w:val="00F65ADA"/>
    <w:rsid w:val="00FC042E"/>
    <w:rsid w:val="2EC63BBD"/>
    <w:rsid w:val="34A82A46"/>
    <w:rsid w:val="5A289378"/>
    <w:rsid w:val="5C191D86"/>
    <w:rsid w:val="79FFA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85B6"/>
  <w15:chartTrackingRefBased/>
  <w15:docId w15:val="{6A1CF70F-C5AB-486F-AF15-41A8A4CA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hAnsiTheme="majorHAnsi" w:eastAsiaTheme="majorEastAsia" w:cstheme="majorBidi"/>
      <w:b/>
      <w:bCs/>
      <w:caps/>
      <w:color w:val="E7BC29" w:themeColor="accent3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E4A9" w:themeColor="accent3" w:themeTint="66" w:sz="4" w:space="0"/>
        <w:left w:val="single" w:color="F5E4A9" w:themeColor="accent3" w:themeTint="66" w:sz="4" w:space="0"/>
        <w:bottom w:val="single" w:color="F5E4A9" w:themeColor="accent3" w:themeTint="66" w:sz="4" w:space="0"/>
        <w:right w:val="single" w:color="F5E4A9" w:themeColor="accent3" w:themeTint="66" w:sz="4" w:space="0"/>
        <w:insideH w:val="single" w:color="F5E4A9" w:themeColor="accent3" w:themeTint="66" w:sz="4" w:space="0"/>
        <w:insideV w:val="single" w:color="F5E4A9" w:themeColor="accent3" w:themeTint="66" w:sz="4" w:space="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hAnsiTheme="majorHAnsi" w:eastAsiaTheme="majorEastAsia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1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ang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To do list.dotx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Quang Lâm</dc:creator>
  <keywords/>
  <lastModifiedBy>Khách</lastModifiedBy>
  <revision>29</revision>
  <dcterms:created xsi:type="dcterms:W3CDTF">2014-08-04T07:32:00.0000000Z</dcterms:created>
  <dcterms:modified xsi:type="dcterms:W3CDTF">2014-08-07T01:19:03.1172635Z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